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8CC" w:rsidRDefault="00C10702" w:rsidP="00C10702">
      <w:pPr>
        <w:pStyle w:val="ListParagraph"/>
        <w:numPr>
          <w:ilvl w:val="0"/>
          <w:numId w:val="3"/>
        </w:numPr>
      </w:pPr>
      <w:r>
        <w:t xml:space="preserve">Ask </w:t>
      </w:r>
      <w:r w:rsidR="00715ED1">
        <w:t>t</w:t>
      </w:r>
      <w:r>
        <w:t>he user whether to enter encrypt or decrypt</w:t>
      </w:r>
      <w:r w:rsidR="00187CA1">
        <w:t>-(</w:t>
      </w:r>
      <w:proofErr w:type="spellStart"/>
      <w:r w:rsidR="00187CA1" w:rsidRPr="00187CA1">
        <w:rPr>
          <w:color w:val="FF0000"/>
        </w:rPr>
        <w:t>Parr</w:t>
      </w:r>
      <w:r w:rsidR="00187CA1">
        <w:rPr>
          <w:color w:val="FF0000"/>
        </w:rPr>
        <w:t>allelogram</w:t>
      </w:r>
      <w:proofErr w:type="spellEnd"/>
      <w:r w:rsidR="00715ED1">
        <w:rPr>
          <w:color w:val="000000" w:themeColor="text1"/>
        </w:rPr>
        <w:t>)</w:t>
      </w:r>
    </w:p>
    <w:p w:rsidR="00C10702" w:rsidRDefault="00C10702" w:rsidP="00C10702">
      <w:pPr>
        <w:pStyle w:val="ListParagraph"/>
        <w:numPr>
          <w:ilvl w:val="0"/>
          <w:numId w:val="3"/>
        </w:numPr>
      </w:pPr>
      <w:r>
        <w:t>Check if the user entered encrypt/decrypt</w:t>
      </w:r>
      <w:r w:rsidR="00715ED1">
        <w:t>-(</w:t>
      </w:r>
      <w:r w:rsidR="00715ED1" w:rsidRPr="00715ED1">
        <w:rPr>
          <w:color w:val="FF0000"/>
        </w:rPr>
        <w:t>Rhombus</w:t>
      </w:r>
      <w:r w:rsidR="00715ED1">
        <w:t>)</w:t>
      </w:r>
    </w:p>
    <w:p w:rsidR="00C10702" w:rsidRDefault="00C10702" w:rsidP="00C10702">
      <w:pPr>
        <w:pStyle w:val="ListParagraph"/>
        <w:numPr>
          <w:ilvl w:val="0"/>
          <w:numId w:val="3"/>
        </w:numPr>
      </w:pPr>
      <w:r>
        <w:t>Ask the user to enter a key</w:t>
      </w:r>
      <w:r w:rsidR="00715ED1">
        <w:t>-(</w:t>
      </w:r>
      <w:r w:rsidR="00715ED1" w:rsidRPr="00715ED1">
        <w:rPr>
          <w:color w:val="FF0000"/>
        </w:rPr>
        <w:t>Parallelogram</w:t>
      </w:r>
      <w:r w:rsidR="00715ED1">
        <w:t xml:space="preserve">) </w:t>
      </w:r>
    </w:p>
    <w:p w:rsidR="00C10702" w:rsidRDefault="00C10702" w:rsidP="00C10702">
      <w:pPr>
        <w:pStyle w:val="ListParagraph"/>
        <w:numPr>
          <w:ilvl w:val="0"/>
          <w:numId w:val="3"/>
        </w:numPr>
      </w:pPr>
      <w:r>
        <w:t>Check if the user entered a integer key</w:t>
      </w:r>
      <w:r w:rsidR="00715ED1">
        <w:t>-(</w:t>
      </w:r>
      <w:r w:rsidR="00715ED1" w:rsidRPr="00715ED1">
        <w:rPr>
          <w:color w:val="FF0000"/>
        </w:rPr>
        <w:t>Rhombus</w:t>
      </w:r>
      <w:r w:rsidR="00715ED1">
        <w:t>)</w:t>
      </w:r>
    </w:p>
    <w:p w:rsidR="00C10702" w:rsidRDefault="00C10702" w:rsidP="00C10702">
      <w:pPr>
        <w:pStyle w:val="ListParagraph"/>
        <w:numPr>
          <w:ilvl w:val="0"/>
          <w:numId w:val="3"/>
        </w:numPr>
      </w:pPr>
      <w:r>
        <w:t>Ask the user to input their message</w:t>
      </w:r>
      <w:r w:rsidR="00715ED1">
        <w:t>-(</w:t>
      </w:r>
      <w:r w:rsidR="00715ED1" w:rsidRPr="00187CA1">
        <w:rPr>
          <w:color w:val="FF0000"/>
        </w:rPr>
        <w:t>Para</w:t>
      </w:r>
      <w:r w:rsidR="00715ED1">
        <w:rPr>
          <w:color w:val="FF0000"/>
        </w:rPr>
        <w:t>llelogram</w:t>
      </w:r>
      <w:r w:rsidR="00715ED1">
        <w:rPr>
          <w:color w:val="000000" w:themeColor="text1"/>
        </w:rPr>
        <w:t>)</w:t>
      </w:r>
    </w:p>
    <w:p w:rsidR="00C10702" w:rsidRDefault="00C10702" w:rsidP="00187CA1">
      <w:pPr>
        <w:pStyle w:val="ListParagraph"/>
        <w:numPr>
          <w:ilvl w:val="0"/>
          <w:numId w:val="6"/>
        </w:numPr>
      </w:pPr>
      <w:r>
        <w:t>If the user has entered encrypt:</w:t>
      </w:r>
      <w:r w:rsidR="00715ED1">
        <w:t>-(</w:t>
      </w:r>
      <w:r w:rsidR="00715ED1" w:rsidRPr="00715ED1">
        <w:rPr>
          <w:color w:val="FF0000"/>
        </w:rPr>
        <w:t>Rectangle</w:t>
      </w:r>
      <w:r w:rsidR="00715ED1">
        <w:t>)</w:t>
      </w:r>
    </w:p>
    <w:p w:rsidR="00187CA1" w:rsidRDefault="00187CA1" w:rsidP="00187CA1">
      <w:pPr>
        <w:pStyle w:val="ListParagraph"/>
        <w:numPr>
          <w:ilvl w:val="0"/>
          <w:numId w:val="4"/>
        </w:numPr>
      </w:pPr>
      <w:r>
        <w:t xml:space="preserve">It should change the message letter by letter into their unique ASCII number by using, </w:t>
      </w:r>
      <w:proofErr w:type="spellStart"/>
      <w:r>
        <w:t>ord</w:t>
      </w:r>
      <w:proofErr w:type="spellEnd"/>
      <w:r>
        <w:t>(Message) and it should ignore converting non letters into the ASCII value</w:t>
      </w:r>
    </w:p>
    <w:p w:rsidR="00C10702" w:rsidRDefault="00C10702" w:rsidP="00C10702">
      <w:pPr>
        <w:pStyle w:val="ListParagraph"/>
        <w:numPr>
          <w:ilvl w:val="0"/>
          <w:numId w:val="4"/>
        </w:numPr>
      </w:pPr>
      <w:r>
        <w:t xml:space="preserve">It should add the key to the </w:t>
      </w:r>
      <w:r w:rsidR="00901CB1">
        <w:t xml:space="preserve">ASCII </w:t>
      </w:r>
      <w:r>
        <w:t xml:space="preserve">message </w:t>
      </w:r>
    </w:p>
    <w:p w:rsidR="00901CB1" w:rsidRDefault="00901CB1" w:rsidP="00C10702">
      <w:pPr>
        <w:pStyle w:val="ListParagraph"/>
        <w:numPr>
          <w:ilvl w:val="0"/>
          <w:numId w:val="4"/>
        </w:numPr>
      </w:pPr>
      <w:r>
        <w:t xml:space="preserve">If the </w:t>
      </w:r>
      <w:proofErr w:type="spellStart"/>
      <w:r>
        <w:t>NewMessage</w:t>
      </w:r>
      <w:proofErr w:type="spellEnd"/>
      <w:r>
        <w:t xml:space="preserve"> variable has gone over Z ASCII value </w:t>
      </w:r>
      <w:proofErr w:type="gramStart"/>
      <w:r>
        <w:t>the it</w:t>
      </w:r>
      <w:proofErr w:type="gramEnd"/>
      <w:r>
        <w:t xml:space="preserve"> should loop back to the beginning ASCII letter which is A by -26.</w:t>
      </w:r>
    </w:p>
    <w:p w:rsidR="00901CB1" w:rsidRDefault="00901CB1" w:rsidP="00C10702">
      <w:pPr>
        <w:pStyle w:val="ListParagraph"/>
        <w:numPr>
          <w:ilvl w:val="0"/>
          <w:numId w:val="4"/>
        </w:numPr>
      </w:pPr>
      <w:r>
        <w:t xml:space="preserve">It should convert the new message back into their letters, </w:t>
      </w:r>
      <w:proofErr w:type="spellStart"/>
      <w:r>
        <w:t>chr</w:t>
      </w:r>
      <w:proofErr w:type="spellEnd"/>
      <w:r>
        <w:t>(</w:t>
      </w:r>
      <w:proofErr w:type="spellStart"/>
      <w:r>
        <w:t>NewMessage</w:t>
      </w:r>
      <w:proofErr w:type="spellEnd"/>
      <w:r>
        <w:t>)</w:t>
      </w:r>
    </w:p>
    <w:p w:rsidR="00901CB1" w:rsidRDefault="00901CB1" w:rsidP="00C10702">
      <w:pPr>
        <w:pStyle w:val="ListParagraph"/>
        <w:numPr>
          <w:ilvl w:val="0"/>
          <w:numId w:val="4"/>
        </w:numPr>
      </w:pPr>
      <w:r>
        <w:t xml:space="preserve">Then it should </w:t>
      </w:r>
      <w:r w:rsidR="00187CA1">
        <w:t xml:space="preserve">loop, </w:t>
      </w:r>
      <w:r>
        <w:t>add</w:t>
      </w:r>
      <w:r w:rsidR="00187CA1">
        <w:t>ing</w:t>
      </w:r>
      <w:r>
        <w:t xml:space="preserve"> the new letter </w:t>
      </w:r>
      <w:r w:rsidR="00187CA1">
        <w:t xml:space="preserve">from the </w:t>
      </w:r>
      <w:proofErr w:type="spellStart"/>
      <w:r w:rsidR="00187CA1">
        <w:t>NewM</w:t>
      </w:r>
      <w:r>
        <w:t>essage</w:t>
      </w:r>
      <w:proofErr w:type="spellEnd"/>
      <w:r>
        <w:t xml:space="preserve"> </w:t>
      </w:r>
      <w:r w:rsidR="00187CA1">
        <w:t xml:space="preserve">each time </w:t>
      </w:r>
      <w:r>
        <w:t>to the translated variable</w:t>
      </w:r>
    </w:p>
    <w:p w:rsidR="00901CB1" w:rsidRDefault="00187CA1" w:rsidP="00C10702">
      <w:pPr>
        <w:pStyle w:val="ListParagraph"/>
        <w:numPr>
          <w:ilvl w:val="0"/>
          <w:numId w:val="4"/>
        </w:numPr>
      </w:pPr>
      <w:r>
        <w:t>Finally it should print out the translated message</w:t>
      </w:r>
      <w:r w:rsidR="00715ED1">
        <w:t>-(</w:t>
      </w:r>
      <w:r w:rsidR="00715ED1" w:rsidRPr="00187CA1">
        <w:rPr>
          <w:color w:val="FF0000"/>
        </w:rPr>
        <w:t>Para</w:t>
      </w:r>
      <w:r w:rsidR="00715ED1">
        <w:rPr>
          <w:color w:val="FF0000"/>
        </w:rPr>
        <w:t>llelogram</w:t>
      </w:r>
      <w:r w:rsidR="00715ED1">
        <w:rPr>
          <w:color w:val="000000" w:themeColor="text1"/>
        </w:rPr>
        <w:t>)</w:t>
      </w:r>
      <w:bookmarkStart w:id="0" w:name="_GoBack"/>
      <w:bookmarkEnd w:id="0"/>
    </w:p>
    <w:p w:rsidR="00187CA1" w:rsidRDefault="00187CA1" w:rsidP="00187CA1">
      <w:pPr>
        <w:pStyle w:val="ListParagraph"/>
        <w:numPr>
          <w:ilvl w:val="0"/>
          <w:numId w:val="6"/>
        </w:numPr>
      </w:pPr>
      <w:r>
        <w:t>If the user has entered encrypt:</w:t>
      </w:r>
      <w:r w:rsidR="00715ED1" w:rsidRPr="00715ED1">
        <w:t xml:space="preserve"> </w:t>
      </w:r>
      <w:r w:rsidR="00715ED1">
        <w:t>-(</w:t>
      </w:r>
      <w:r w:rsidR="00715ED1" w:rsidRPr="00715ED1">
        <w:rPr>
          <w:color w:val="FF0000"/>
        </w:rPr>
        <w:t>Rectangle</w:t>
      </w:r>
      <w:r w:rsidR="00715ED1">
        <w:t>)</w:t>
      </w:r>
    </w:p>
    <w:p w:rsidR="00187CA1" w:rsidRDefault="00187CA1" w:rsidP="00187CA1">
      <w:pPr>
        <w:pStyle w:val="ListParagraph"/>
        <w:numPr>
          <w:ilvl w:val="0"/>
          <w:numId w:val="5"/>
        </w:numPr>
      </w:pPr>
      <w:r>
        <w:t xml:space="preserve">It should </w:t>
      </w:r>
      <w:r>
        <w:t>minus</w:t>
      </w:r>
      <w:r>
        <w:t xml:space="preserve"> the key to the ASCII message </w:t>
      </w:r>
    </w:p>
    <w:p w:rsidR="00187CA1" w:rsidRDefault="00187CA1" w:rsidP="00187CA1">
      <w:pPr>
        <w:pStyle w:val="ListParagraph"/>
        <w:numPr>
          <w:ilvl w:val="0"/>
          <w:numId w:val="5"/>
        </w:numPr>
      </w:pPr>
      <w:r>
        <w:t xml:space="preserve">If the </w:t>
      </w:r>
      <w:proofErr w:type="spellStart"/>
      <w:r>
        <w:t>NewMessage</w:t>
      </w:r>
      <w:proofErr w:type="spellEnd"/>
      <w:r>
        <w:t xml:space="preserve"> variable has gone </w:t>
      </w:r>
      <w:r>
        <w:t>backwards past A</w:t>
      </w:r>
      <w:r>
        <w:t xml:space="preserve"> ASCII value the</w:t>
      </w:r>
      <w:r>
        <w:t>n</w:t>
      </w:r>
      <w:r>
        <w:t xml:space="preserve"> it should loop back to the beginning</w:t>
      </w:r>
      <w:r>
        <w:t xml:space="preserve"> ASCII letter which is Z by +</w:t>
      </w:r>
      <w:r>
        <w:t>26.</w:t>
      </w:r>
    </w:p>
    <w:p w:rsidR="00187CA1" w:rsidRDefault="00187CA1" w:rsidP="00187CA1">
      <w:pPr>
        <w:pStyle w:val="ListParagraph"/>
        <w:numPr>
          <w:ilvl w:val="0"/>
          <w:numId w:val="5"/>
        </w:numPr>
      </w:pPr>
      <w:r>
        <w:t xml:space="preserve">It should convert the new message back into their letters, </w:t>
      </w:r>
      <w:proofErr w:type="spellStart"/>
      <w:r>
        <w:t>chr</w:t>
      </w:r>
      <w:proofErr w:type="spellEnd"/>
      <w:r>
        <w:t>(</w:t>
      </w:r>
      <w:proofErr w:type="spellStart"/>
      <w:r>
        <w:t>NewMessage</w:t>
      </w:r>
      <w:proofErr w:type="spellEnd"/>
      <w:r>
        <w:t>)</w:t>
      </w:r>
    </w:p>
    <w:p w:rsidR="00187CA1" w:rsidRDefault="00187CA1" w:rsidP="00187CA1">
      <w:pPr>
        <w:pStyle w:val="ListParagraph"/>
        <w:numPr>
          <w:ilvl w:val="0"/>
          <w:numId w:val="5"/>
        </w:numPr>
      </w:pPr>
      <w:r>
        <w:t>Then it should loop adding the new letter from message each time to the translated variable</w:t>
      </w:r>
    </w:p>
    <w:p w:rsidR="00187CA1" w:rsidRDefault="00187CA1" w:rsidP="00187CA1">
      <w:pPr>
        <w:pStyle w:val="ListParagraph"/>
        <w:numPr>
          <w:ilvl w:val="0"/>
          <w:numId w:val="5"/>
        </w:numPr>
      </w:pPr>
      <w:r>
        <w:t>Finally it should print out the translated message</w:t>
      </w:r>
      <w:r w:rsidR="00715ED1">
        <w:t>-(</w:t>
      </w:r>
      <w:r w:rsidR="00715ED1" w:rsidRPr="00187CA1">
        <w:rPr>
          <w:color w:val="FF0000"/>
        </w:rPr>
        <w:t>Para</w:t>
      </w:r>
      <w:r w:rsidR="00715ED1">
        <w:rPr>
          <w:color w:val="FF0000"/>
        </w:rPr>
        <w:t>llelogram</w:t>
      </w:r>
      <w:r w:rsidR="00715ED1">
        <w:rPr>
          <w:color w:val="000000" w:themeColor="text1"/>
        </w:rPr>
        <w:t>)</w:t>
      </w:r>
    </w:p>
    <w:p w:rsidR="00901CB1" w:rsidRDefault="00901CB1" w:rsidP="00187CA1"/>
    <w:sectPr w:rsidR="00901CB1" w:rsidSect="00C1070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C589A"/>
    <w:multiLevelType w:val="hybridMultilevel"/>
    <w:tmpl w:val="55BA3BF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105E3"/>
    <w:multiLevelType w:val="hybridMultilevel"/>
    <w:tmpl w:val="770A593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F46BAD"/>
    <w:multiLevelType w:val="hybridMultilevel"/>
    <w:tmpl w:val="58869CA6"/>
    <w:lvl w:ilvl="0" w:tplc="13A01D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89929D9"/>
    <w:multiLevelType w:val="hybridMultilevel"/>
    <w:tmpl w:val="A1D040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6857B9"/>
    <w:multiLevelType w:val="hybridMultilevel"/>
    <w:tmpl w:val="F0C44F6E"/>
    <w:lvl w:ilvl="0" w:tplc="3CBC7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F3348AB"/>
    <w:multiLevelType w:val="hybridMultilevel"/>
    <w:tmpl w:val="C49892F2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702"/>
    <w:rsid w:val="00187CA1"/>
    <w:rsid w:val="00236636"/>
    <w:rsid w:val="00715ED1"/>
    <w:rsid w:val="0081244B"/>
    <w:rsid w:val="00901CB1"/>
    <w:rsid w:val="00C1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7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59ECDC36.dotm</Template>
  <TotalTime>72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Emaz Khan</dc:creator>
  <cp:lastModifiedBy>Emaz Khan</cp:lastModifiedBy>
  <cp:revision>1</cp:revision>
  <dcterms:created xsi:type="dcterms:W3CDTF">2015-03-09T13:32:00Z</dcterms:created>
  <dcterms:modified xsi:type="dcterms:W3CDTF">2015-03-09T14:44:00Z</dcterms:modified>
</cp:coreProperties>
</file>